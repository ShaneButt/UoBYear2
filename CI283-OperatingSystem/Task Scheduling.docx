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F76420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GB" w:eastAsia="en-GB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or-2217771_19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F76420" w:rsidRDefault="00F76420" w:rsidP="00F76420">
      <w:pPr>
        <w:pStyle w:val="Title"/>
      </w:pPr>
      <w:r w:rsidRPr="00F76420">
        <w:t>Task Scheduling</w:t>
      </w:r>
    </w:p>
    <w:p w:rsidR="00C6554A" w:rsidRPr="00D5413C" w:rsidRDefault="00F76420" w:rsidP="00C6554A">
      <w:pPr>
        <w:pStyle w:val="Subtitle"/>
      </w:pPr>
      <w:r>
        <w:t>Operating Systems – Assignment 1</w:t>
      </w:r>
    </w:p>
    <w:p w:rsidR="00C6554A" w:rsidRDefault="00F76420" w:rsidP="00C6554A">
      <w:pPr>
        <w:pStyle w:val="ContactInfo"/>
      </w:pPr>
      <w:r>
        <w:t>Shane Butt</w:t>
      </w:r>
      <w:r w:rsidR="00C6554A">
        <w:t xml:space="preserve"> | </w:t>
      </w:r>
      <w:r>
        <w:t>CI283 Operating Systems</w:t>
      </w:r>
      <w:r w:rsidR="00C6554A">
        <w:t xml:space="preserve"> |</w:t>
      </w:r>
      <w:r w:rsidR="00C6554A" w:rsidRPr="00D5413C">
        <w:t xml:space="preserve"> </w:t>
      </w:r>
      <w:r>
        <w:t>18/04/2019</w:t>
      </w:r>
      <w:r w:rsidR="00C6554A">
        <w:br w:type="page"/>
      </w:r>
    </w:p>
    <w:sdt>
      <w:sdtPr>
        <w:alias w:val="Heading 1:"/>
        <w:tag w:val="Heading 1:"/>
        <w:id w:val="1549648056"/>
        <w:placeholder>
          <w:docPart w:val="5C6400E044E14244BA90656090520487"/>
        </w:placeholder>
        <w:temporary/>
        <w:showingPlcHdr/>
        <w15:appearance w15:val="hidden"/>
      </w:sdtPr>
      <w:sdtEndPr/>
      <w:sdtContent>
        <w:bookmarkStart w:id="5" w:name="_GoBack" w:displacedByCustomXml="prev"/>
        <w:p w:rsidR="00C6554A" w:rsidRPr="00514122" w:rsidRDefault="00C6554A" w:rsidP="00F76420">
          <w:pPr>
            <w:pStyle w:val="Heading1"/>
          </w:pPr>
          <w:r w:rsidRPr="00F76420">
            <w:rPr>
              <w:color w:val="00ADDC" w:themeColor="accent4"/>
            </w:rPr>
            <w:t>Heading 1</w:t>
          </w:r>
        </w:p>
        <w:bookmarkEnd w:id="5" w:displacedByCustomXml="next"/>
      </w:sdtContent>
    </w:sdt>
    <w:p w:rsidR="00C6554A" w:rsidRPr="00D5413C" w:rsidRDefault="00225D59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04B8FBD5DC634DA29EEDA53E0715FAEC"/>
          </w:placeholder>
          <w:temporary/>
          <w:showingPlcHdr/>
          <w15:appearance w15:val="hidden"/>
        </w:sdtPr>
        <w:sdtEndPr/>
        <w:sdtContent>
          <w:r w:rsidR="00C6554A" w:rsidRPr="00F76420">
            <w:rPr>
              <w:color w:val="00ADDC" w:themeColor="accent4"/>
            </w:rPr>
            <w:t>Heading 2</w:t>
          </w:r>
        </w:sdtContent>
      </w:sdt>
    </w:p>
    <w:p w:rsidR="002C74C0" w:rsidRDefault="00225D59" w:rsidP="00F76420"/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420" w:rsidRDefault="00F76420" w:rsidP="00C6554A">
      <w:pPr>
        <w:spacing w:before="0" w:after="0" w:line="240" w:lineRule="auto"/>
      </w:pPr>
      <w:r>
        <w:separator/>
      </w:r>
    </w:p>
  </w:endnote>
  <w:endnote w:type="continuationSeparator" w:id="0">
    <w:p w:rsidR="00F76420" w:rsidRDefault="00F7642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7642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420" w:rsidRDefault="00F76420" w:rsidP="00C6554A">
      <w:pPr>
        <w:spacing w:before="0" w:after="0" w:line="240" w:lineRule="auto"/>
      </w:pPr>
      <w:r>
        <w:separator/>
      </w:r>
    </w:p>
  </w:footnote>
  <w:footnote w:type="continuationSeparator" w:id="0">
    <w:p w:rsidR="00F76420" w:rsidRDefault="00F7642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20"/>
    <w:rsid w:val="00225D59"/>
    <w:rsid w:val="002554CD"/>
    <w:rsid w:val="00293B83"/>
    <w:rsid w:val="002B4294"/>
    <w:rsid w:val="00333D0D"/>
    <w:rsid w:val="004C049F"/>
    <w:rsid w:val="005000E2"/>
    <w:rsid w:val="006A3CE7"/>
    <w:rsid w:val="00C6554A"/>
    <w:rsid w:val="00ED7C44"/>
    <w:rsid w:val="00F7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83894"/>
  <w15:chartTrackingRefBased/>
  <w15:docId w15:val="{0276BE72-2AC6-4B34-9D28-F2BA2324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F76420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20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F7642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ADDC" w:themeColor="accent4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F76420"/>
    <w:rPr>
      <w:rFonts w:asciiTheme="majorHAnsi" w:eastAsiaTheme="majorEastAsia" w:hAnsiTheme="majorHAnsi" w:cstheme="majorBidi"/>
      <w:color w:val="00ADDC" w:themeColor="accent4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1451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6400E044E14244BA90656090520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DF4AE-CCBA-4D19-99F4-67538C36168C}"/>
      </w:docPartPr>
      <w:docPartBody>
        <w:p w:rsidR="00000000" w:rsidRDefault="00FA6547">
          <w:pPr>
            <w:pStyle w:val="5C6400E044E14244BA90656090520487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04B8FBD5DC634DA29EEDA53E0715F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63BA0-2A3C-4B03-AD93-4F2267118FF9}"/>
      </w:docPartPr>
      <w:docPartBody>
        <w:p w:rsidR="00000000" w:rsidRDefault="00FA6547">
          <w:pPr>
            <w:pStyle w:val="04B8FBD5DC634DA29EEDA53E0715FAEC"/>
          </w:pPr>
          <w:r>
            <w:t>Heading 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B1F6BCB27B4BEB993D5B8B368B7399">
    <w:name w:val="2EB1F6BCB27B4BEB993D5B8B368B7399"/>
  </w:style>
  <w:style w:type="paragraph" w:customStyle="1" w:styleId="907E0F98627A40FC9B6BC16A698E5A57">
    <w:name w:val="907E0F98627A40FC9B6BC16A698E5A57"/>
  </w:style>
  <w:style w:type="paragraph" w:customStyle="1" w:styleId="B6853BAC6DFA4AB89981B26DD2368EF9">
    <w:name w:val="B6853BAC6DFA4AB89981B26DD2368EF9"/>
  </w:style>
  <w:style w:type="paragraph" w:customStyle="1" w:styleId="3F5F34B414EB4BF8B11CCBEFB80273D4">
    <w:name w:val="3F5F34B414EB4BF8B11CCBEFB80273D4"/>
  </w:style>
  <w:style w:type="paragraph" w:customStyle="1" w:styleId="35E6F972ED3543C2BC0B21B46CEEC2FE">
    <w:name w:val="35E6F972ED3543C2BC0B21B46CEEC2FE"/>
  </w:style>
  <w:style w:type="paragraph" w:customStyle="1" w:styleId="5C6400E044E14244BA90656090520487">
    <w:name w:val="5C6400E044E14244BA90656090520487"/>
  </w:style>
  <w:style w:type="paragraph" w:customStyle="1" w:styleId="3AD798DDC06B461BB4A2B84BA31AD4EF">
    <w:name w:val="3AD798DDC06B461BB4A2B84BA31AD4E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759D7C49A91244FCB735C4A22E2EC518">
    <w:name w:val="759D7C49A91244FCB735C4A22E2EC518"/>
  </w:style>
  <w:style w:type="paragraph" w:customStyle="1" w:styleId="04B8FBD5DC634DA29EEDA53E0715FAEC">
    <w:name w:val="04B8FBD5DC634DA29EEDA53E0715FAEC"/>
  </w:style>
  <w:style w:type="paragraph" w:customStyle="1" w:styleId="85497C747DE34B1DA1C900D90818B0DE">
    <w:name w:val="85497C747DE34B1DA1C900D90818B0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135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Butt</dc:creator>
  <cp:keywords/>
  <dc:description/>
  <cp:lastModifiedBy>Shane Butt (student)</cp:lastModifiedBy>
  <cp:revision>1</cp:revision>
  <dcterms:created xsi:type="dcterms:W3CDTF">2019-04-18T13:10:00Z</dcterms:created>
  <dcterms:modified xsi:type="dcterms:W3CDTF">2019-04-18T15:32:00Z</dcterms:modified>
</cp:coreProperties>
</file>